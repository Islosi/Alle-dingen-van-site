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59" w:rsidRPr="008A35D4" w:rsidRDefault="008A35D4" w:rsidP="008A35D4">
      <w:pPr>
        <w:jc w:val="center"/>
        <w:rPr>
          <w:b/>
          <w:i/>
          <w:sz w:val="32"/>
          <w:szCs w:val="32"/>
        </w:rPr>
      </w:pPr>
      <w:r w:rsidRPr="008A35D4">
        <w:rPr>
          <w:b/>
          <w:i/>
          <w:sz w:val="32"/>
          <w:szCs w:val="32"/>
        </w:rPr>
        <w:t>Logboek - Daria Poot</w:t>
      </w:r>
    </w:p>
    <w:p w:rsidR="008A35D4" w:rsidRDefault="008A35D4" w:rsidP="008A35D4">
      <w:pPr>
        <w:rPr>
          <w:sz w:val="28"/>
          <w:szCs w:val="28"/>
        </w:rPr>
      </w:pPr>
    </w:p>
    <w:p w:rsidR="008A35D4" w:rsidRDefault="00AA4F7E" w:rsidP="008A35D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35</w:t>
      </w:r>
      <w:r w:rsidR="008A35D4">
        <w:rPr>
          <w:b/>
          <w:sz w:val="28"/>
          <w:szCs w:val="28"/>
        </w:rPr>
        <w:t>:</w:t>
      </w:r>
    </w:p>
    <w:p w:rsidR="008A35D4" w:rsidRDefault="008A35D4" w:rsidP="008A35D4">
      <w:pPr>
        <w:rPr>
          <w:sz w:val="28"/>
          <w:szCs w:val="28"/>
        </w:rPr>
      </w:pPr>
      <w:r>
        <w:rPr>
          <w:sz w:val="28"/>
          <w:szCs w:val="28"/>
        </w:rPr>
        <w:t xml:space="preserve">We zijn vandaag begonnen en we hebben nu al een taakverdeling en een planning. Samenwerking gaat gewoon goed. </w:t>
      </w:r>
    </w:p>
    <w:p w:rsidR="008A35D4" w:rsidRDefault="008A35D4" w:rsidP="008A35D4">
      <w:pPr>
        <w:rPr>
          <w:sz w:val="28"/>
          <w:szCs w:val="28"/>
        </w:rPr>
      </w:pPr>
    </w:p>
    <w:p w:rsidR="008A35D4" w:rsidRDefault="00AA4F7E" w:rsidP="008A35D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36</w:t>
      </w:r>
      <w:r w:rsidR="008A35D4">
        <w:rPr>
          <w:b/>
          <w:sz w:val="28"/>
          <w:szCs w:val="28"/>
        </w:rPr>
        <w:t>:</w:t>
      </w:r>
    </w:p>
    <w:p w:rsidR="008A35D4" w:rsidRDefault="008A35D4" w:rsidP="008A35D4">
      <w:pPr>
        <w:rPr>
          <w:sz w:val="28"/>
          <w:szCs w:val="28"/>
        </w:rPr>
      </w:pPr>
      <w:r>
        <w:rPr>
          <w:sz w:val="28"/>
          <w:szCs w:val="28"/>
        </w:rPr>
        <w:t xml:space="preserve">Ik ben vandaag begonnen aan de informatie over Brielle en de rest is ook lekker bezig. We zijn vandaag wel iemand in het groepje kwijtgeraakt </w:t>
      </w:r>
      <w:r w:rsidR="00911417">
        <w:rPr>
          <w:sz w:val="28"/>
          <w:szCs w:val="28"/>
        </w:rPr>
        <w:t xml:space="preserve">haha </w:t>
      </w:r>
      <w:r>
        <w:rPr>
          <w:sz w:val="28"/>
          <w:szCs w:val="28"/>
        </w:rPr>
        <w:t>(Floris).</w:t>
      </w:r>
      <w:r w:rsidR="00CB7F1E">
        <w:rPr>
          <w:sz w:val="28"/>
          <w:szCs w:val="28"/>
        </w:rPr>
        <w:t xml:space="preserve"> Ben ook begonnen met M3.</w:t>
      </w:r>
    </w:p>
    <w:p w:rsidR="00161ACF" w:rsidRDefault="00161ACF" w:rsidP="008A35D4">
      <w:pPr>
        <w:rPr>
          <w:sz w:val="28"/>
          <w:szCs w:val="28"/>
        </w:rPr>
      </w:pPr>
    </w:p>
    <w:p w:rsidR="00161ACF" w:rsidRDefault="00AA4F7E" w:rsidP="00161AC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37</w:t>
      </w:r>
      <w:r w:rsidR="00161ACF">
        <w:rPr>
          <w:b/>
          <w:sz w:val="28"/>
          <w:szCs w:val="28"/>
        </w:rPr>
        <w:t>:</w:t>
      </w:r>
    </w:p>
    <w:p w:rsidR="00161ACF" w:rsidRPr="00161ACF" w:rsidRDefault="00161ACF" w:rsidP="00161ACF">
      <w:pPr>
        <w:rPr>
          <w:sz w:val="28"/>
          <w:szCs w:val="28"/>
        </w:rPr>
      </w:pPr>
      <w:r>
        <w:rPr>
          <w:sz w:val="28"/>
          <w:szCs w:val="28"/>
        </w:rPr>
        <w:t xml:space="preserve">Verder </w:t>
      </w:r>
      <w:r w:rsidR="00DC35B6">
        <w:rPr>
          <w:sz w:val="28"/>
          <w:szCs w:val="28"/>
        </w:rPr>
        <w:t>gewerkt</w:t>
      </w:r>
      <w:r>
        <w:rPr>
          <w:sz w:val="28"/>
          <w:szCs w:val="28"/>
        </w:rPr>
        <w:t xml:space="preserve"> aan M3. </w:t>
      </w:r>
      <w:r w:rsidR="002C0187">
        <w:rPr>
          <w:sz w:val="28"/>
          <w:szCs w:val="28"/>
        </w:rPr>
        <w:t>Ook nog verder gewerkt aan de site. We hebben nu ook een schema wanneer we elk onderdeel af moeten hebben.</w:t>
      </w:r>
    </w:p>
    <w:p w:rsidR="00161ACF" w:rsidRDefault="00161ACF" w:rsidP="008A35D4">
      <w:pPr>
        <w:rPr>
          <w:sz w:val="28"/>
          <w:szCs w:val="28"/>
        </w:rPr>
      </w:pPr>
    </w:p>
    <w:p w:rsidR="00B17BA1" w:rsidRDefault="00B17BA1" w:rsidP="00B17B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38:</w:t>
      </w:r>
    </w:p>
    <w:p w:rsidR="002B296B" w:rsidRDefault="00716C29" w:rsidP="00B17BA1">
      <w:pPr>
        <w:rPr>
          <w:sz w:val="28"/>
          <w:szCs w:val="28"/>
        </w:rPr>
      </w:pPr>
      <w:r>
        <w:rPr>
          <w:sz w:val="28"/>
          <w:szCs w:val="28"/>
        </w:rPr>
        <w:t>Ik heb de onderdelen af die ik moest maken en ik moet nu voor de site alleen nog foto’s maken. Ben ook verder gegaan met M3. Samenwerking gaat natuurlijk nog goed.</w:t>
      </w:r>
    </w:p>
    <w:p w:rsidR="002B296B" w:rsidRDefault="002B296B" w:rsidP="00B17BA1">
      <w:pPr>
        <w:rPr>
          <w:sz w:val="28"/>
          <w:szCs w:val="28"/>
        </w:rPr>
      </w:pPr>
    </w:p>
    <w:p w:rsidR="002B296B" w:rsidRDefault="002B296B" w:rsidP="00B17B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46:</w:t>
      </w:r>
    </w:p>
    <w:p w:rsidR="002B296B" w:rsidRDefault="002B296B" w:rsidP="00B17BA1">
      <w:pPr>
        <w:rPr>
          <w:sz w:val="28"/>
          <w:szCs w:val="28"/>
        </w:rPr>
      </w:pPr>
      <w:r>
        <w:rPr>
          <w:sz w:val="28"/>
          <w:szCs w:val="28"/>
        </w:rPr>
        <w:t>Alles wat ik in ieder geval moest doen is klaar. Gaat prima ! Ik ben verder gegaan met M3.</w:t>
      </w:r>
    </w:p>
    <w:p w:rsidR="00EC48A0" w:rsidRDefault="00EC48A0" w:rsidP="00B17BA1">
      <w:pPr>
        <w:rPr>
          <w:sz w:val="28"/>
          <w:szCs w:val="28"/>
        </w:rPr>
      </w:pPr>
    </w:p>
    <w:p w:rsidR="00EC48A0" w:rsidRDefault="00EC48A0" w:rsidP="00B17BA1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47:</w:t>
      </w:r>
    </w:p>
    <w:p w:rsidR="00EC48A0" w:rsidRDefault="00EC48A0" w:rsidP="00B17BA1">
      <w:pPr>
        <w:rPr>
          <w:sz w:val="28"/>
          <w:szCs w:val="28"/>
        </w:rPr>
      </w:pPr>
      <w:r>
        <w:rPr>
          <w:sz w:val="28"/>
          <w:szCs w:val="28"/>
        </w:rPr>
        <w:t>Ging weer goed als gewoonlijk. Begonnen aan moduleopdracht P1. 6,9 toets!</w:t>
      </w:r>
    </w:p>
    <w:p w:rsidR="00EC48A0" w:rsidRDefault="00EC48A0" w:rsidP="00B17BA1">
      <w:pPr>
        <w:rPr>
          <w:sz w:val="28"/>
          <w:szCs w:val="28"/>
        </w:rPr>
      </w:pPr>
    </w:p>
    <w:p w:rsidR="00B47D18" w:rsidRDefault="00B47D18" w:rsidP="00B17BA1">
      <w:pPr>
        <w:rPr>
          <w:sz w:val="28"/>
          <w:szCs w:val="28"/>
        </w:rPr>
      </w:pPr>
    </w:p>
    <w:p w:rsidR="00EC48A0" w:rsidRPr="00EC48A0" w:rsidRDefault="00EC48A0" w:rsidP="00B17BA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Week 48:</w:t>
      </w:r>
    </w:p>
    <w:p w:rsidR="00B17BA1" w:rsidRDefault="00214391" w:rsidP="008A35D4">
      <w:pPr>
        <w:rPr>
          <w:sz w:val="28"/>
          <w:szCs w:val="28"/>
        </w:rPr>
      </w:pPr>
      <w:r>
        <w:rPr>
          <w:sz w:val="28"/>
          <w:szCs w:val="28"/>
        </w:rPr>
        <w:t xml:space="preserve">Verder gewerkt aan module opdracht. </w:t>
      </w:r>
      <w:r w:rsidR="00447E23">
        <w:rPr>
          <w:sz w:val="28"/>
          <w:szCs w:val="28"/>
        </w:rPr>
        <w:t xml:space="preserve">Ben met 1 onderdeel klaar </w:t>
      </w:r>
      <w:proofErr w:type="spellStart"/>
      <w:r w:rsidR="00447E23">
        <w:rPr>
          <w:sz w:val="28"/>
          <w:szCs w:val="28"/>
        </w:rPr>
        <w:t>vd</w:t>
      </w:r>
      <w:proofErr w:type="spellEnd"/>
      <w:r w:rsidR="00447E23">
        <w:rPr>
          <w:sz w:val="28"/>
          <w:szCs w:val="28"/>
        </w:rPr>
        <w:t xml:space="preserve"> 2 (bijna) Thomas werkt nog aan de site foto’s bewerken.</w:t>
      </w:r>
    </w:p>
    <w:p w:rsidR="00B47D18" w:rsidRDefault="00B47D18" w:rsidP="008A35D4">
      <w:pPr>
        <w:rPr>
          <w:sz w:val="28"/>
          <w:szCs w:val="28"/>
        </w:rPr>
      </w:pPr>
    </w:p>
    <w:p w:rsidR="00B47D18" w:rsidRDefault="00B47D18" w:rsidP="008A35D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49:</w:t>
      </w:r>
    </w:p>
    <w:p w:rsidR="00B47D18" w:rsidRDefault="00B47D18" w:rsidP="008A35D4">
      <w:pPr>
        <w:rPr>
          <w:sz w:val="28"/>
          <w:szCs w:val="28"/>
        </w:rPr>
      </w:pPr>
      <w:r>
        <w:rPr>
          <w:sz w:val="28"/>
          <w:szCs w:val="28"/>
        </w:rPr>
        <w:t>Klaar met de module en ingeleverd.</w:t>
      </w:r>
    </w:p>
    <w:p w:rsidR="00B47D18" w:rsidRDefault="00B47D18" w:rsidP="008A35D4">
      <w:pPr>
        <w:rPr>
          <w:sz w:val="28"/>
          <w:szCs w:val="28"/>
        </w:rPr>
      </w:pPr>
    </w:p>
    <w:p w:rsidR="00B47D18" w:rsidRDefault="00B47D18" w:rsidP="008A35D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50:</w:t>
      </w:r>
    </w:p>
    <w:p w:rsidR="00B47D18" w:rsidRDefault="00B47D18" w:rsidP="008A35D4">
      <w:pPr>
        <w:rPr>
          <w:sz w:val="28"/>
          <w:szCs w:val="28"/>
        </w:rPr>
      </w:pPr>
      <w:r>
        <w:rPr>
          <w:sz w:val="28"/>
          <w:szCs w:val="28"/>
        </w:rPr>
        <w:t xml:space="preserve">Ik ben met alles klaar </w:t>
      </w:r>
      <w:proofErr w:type="spellStart"/>
      <w:r>
        <w:rPr>
          <w:sz w:val="28"/>
          <w:szCs w:val="28"/>
        </w:rPr>
        <w:t>dussss</w:t>
      </w:r>
      <w:proofErr w:type="spellEnd"/>
      <w:r>
        <w:rPr>
          <w:sz w:val="28"/>
          <w:szCs w:val="28"/>
        </w:rPr>
        <w:t xml:space="preserve"> ik moet eerlijk toegeven dat ik aan </w:t>
      </w:r>
      <w:r w:rsidR="00626924">
        <w:rPr>
          <w:sz w:val="28"/>
          <w:szCs w:val="28"/>
        </w:rPr>
        <w:t>Engels</w:t>
      </w:r>
      <w:r>
        <w:rPr>
          <w:sz w:val="28"/>
          <w:szCs w:val="28"/>
        </w:rPr>
        <w:t xml:space="preserve"> gewerkt heb!</w:t>
      </w:r>
    </w:p>
    <w:p w:rsidR="004862D7" w:rsidRDefault="004862D7" w:rsidP="008A35D4">
      <w:pPr>
        <w:rPr>
          <w:sz w:val="28"/>
          <w:szCs w:val="28"/>
        </w:rPr>
      </w:pPr>
    </w:p>
    <w:p w:rsidR="00626924" w:rsidRDefault="00626924" w:rsidP="008A35D4">
      <w:pPr>
        <w:rPr>
          <w:b/>
          <w:sz w:val="28"/>
          <w:szCs w:val="28"/>
        </w:rPr>
      </w:pPr>
      <w:r w:rsidRPr="00626924">
        <w:rPr>
          <w:b/>
          <w:sz w:val="28"/>
          <w:szCs w:val="28"/>
        </w:rPr>
        <w:t>Week 5:</w:t>
      </w:r>
    </w:p>
    <w:p w:rsidR="004862D7" w:rsidRDefault="00626924" w:rsidP="008A35D4">
      <w:pPr>
        <w:rPr>
          <w:sz w:val="28"/>
          <w:szCs w:val="28"/>
        </w:rPr>
      </w:pPr>
      <w:r>
        <w:rPr>
          <w:sz w:val="28"/>
          <w:szCs w:val="28"/>
        </w:rPr>
        <w:t>Heb nog wat dingen gedaan aan</w:t>
      </w:r>
      <w:r w:rsidR="004862D7">
        <w:rPr>
          <w:sz w:val="28"/>
          <w:szCs w:val="28"/>
        </w:rPr>
        <w:t xml:space="preserve"> mijn onderdelen van de site ;).</w:t>
      </w:r>
    </w:p>
    <w:p w:rsidR="004862D7" w:rsidRDefault="004862D7" w:rsidP="008A35D4">
      <w:pPr>
        <w:rPr>
          <w:sz w:val="28"/>
          <w:szCs w:val="28"/>
        </w:rPr>
      </w:pPr>
    </w:p>
    <w:p w:rsidR="004862D7" w:rsidRPr="004862D7" w:rsidRDefault="004862D7" w:rsidP="008A35D4">
      <w:pPr>
        <w:rPr>
          <w:b/>
          <w:sz w:val="28"/>
          <w:szCs w:val="28"/>
        </w:rPr>
      </w:pPr>
      <w:r w:rsidRPr="004862D7">
        <w:rPr>
          <w:b/>
          <w:sz w:val="28"/>
          <w:szCs w:val="28"/>
        </w:rPr>
        <w:t>Week 7:</w:t>
      </w:r>
    </w:p>
    <w:p w:rsidR="007C63F8" w:rsidRDefault="004862D7" w:rsidP="008A35D4">
      <w:pPr>
        <w:rPr>
          <w:sz w:val="28"/>
          <w:szCs w:val="28"/>
        </w:rPr>
      </w:pPr>
      <w:r>
        <w:rPr>
          <w:sz w:val="28"/>
          <w:szCs w:val="28"/>
        </w:rPr>
        <w:t>Geleerd voor de M4 H1 en begonnen aan moduleopdracht 1 en 2.</w:t>
      </w:r>
    </w:p>
    <w:p w:rsidR="007C63F8" w:rsidRDefault="007C63F8" w:rsidP="008A35D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11:</w:t>
      </w:r>
    </w:p>
    <w:p w:rsidR="007C63F8" w:rsidRDefault="007C63F8" w:rsidP="008A35D4">
      <w:pPr>
        <w:rPr>
          <w:sz w:val="28"/>
          <w:szCs w:val="28"/>
        </w:rPr>
      </w:pPr>
      <w:r>
        <w:rPr>
          <w:sz w:val="28"/>
          <w:szCs w:val="28"/>
        </w:rPr>
        <w:t>Verder gegaan aan de module opdrachten.</w:t>
      </w:r>
    </w:p>
    <w:p w:rsidR="004B3AEF" w:rsidRDefault="004B3AEF" w:rsidP="008A35D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12:</w:t>
      </w:r>
    </w:p>
    <w:p w:rsidR="004B3AEF" w:rsidRPr="004B3AEF" w:rsidRDefault="004B3AEF" w:rsidP="008A35D4">
      <w:pPr>
        <w:rPr>
          <w:sz w:val="28"/>
          <w:szCs w:val="28"/>
        </w:rPr>
      </w:pPr>
      <w:r>
        <w:rPr>
          <w:sz w:val="28"/>
          <w:szCs w:val="28"/>
        </w:rPr>
        <w:t>Ik ben al klaar met moduleopdrachten. Werken aan site.</w:t>
      </w:r>
      <w:bookmarkStart w:id="0" w:name="_GoBack"/>
      <w:bookmarkEnd w:id="0"/>
    </w:p>
    <w:p w:rsidR="00161ACF" w:rsidRDefault="00161ACF" w:rsidP="008A35D4">
      <w:pPr>
        <w:rPr>
          <w:sz w:val="28"/>
          <w:szCs w:val="28"/>
        </w:rPr>
      </w:pPr>
    </w:p>
    <w:p w:rsidR="00161ACF" w:rsidRDefault="00161ACF" w:rsidP="008A35D4">
      <w:pPr>
        <w:rPr>
          <w:sz w:val="28"/>
          <w:szCs w:val="28"/>
        </w:rPr>
      </w:pPr>
    </w:p>
    <w:p w:rsidR="008A35D4" w:rsidRPr="008A35D4" w:rsidRDefault="008A35D4" w:rsidP="008A35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A35D4" w:rsidRPr="008A3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0A"/>
    <w:rsid w:val="00161ACF"/>
    <w:rsid w:val="00214391"/>
    <w:rsid w:val="002B296B"/>
    <w:rsid w:val="002C0187"/>
    <w:rsid w:val="0034554E"/>
    <w:rsid w:val="00447E23"/>
    <w:rsid w:val="004862D7"/>
    <w:rsid w:val="004B3AEF"/>
    <w:rsid w:val="00620C32"/>
    <w:rsid w:val="00626924"/>
    <w:rsid w:val="0069435B"/>
    <w:rsid w:val="00716C29"/>
    <w:rsid w:val="007C63F8"/>
    <w:rsid w:val="008A35D4"/>
    <w:rsid w:val="00911417"/>
    <w:rsid w:val="009805F6"/>
    <w:rsid w:val="00AA4F7E"/>
    <w:rsid w:val="00B17BA1"/>
    <w:rsid w:val="00B47D18"/>
    <w:rsid w:val="00C4770A"/>
    <w:rsid w:val="00CB7F1E"/>
    <w:rsid w:val="00DC35B6"/>
    <w:rsid w:val="00E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51AC6-3347-4644-81B3-B94B6A36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61A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12AF21DE</Template>
  <TotalTime>19</TotalTime>
  <Pages>2</Pages>
  <Words>209</Words>
  <Characters>1155</Characters>
  <Application>Microsoft Office Word</Application>
  <DocSecurity>0</DocSecurity>
  <Lines>9</Lines>
  <Paragraphs>2</Paragraphs>
  <ScaleCrop>false</ScaleCrop>
  <Company>School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Poot</dc:creator>
  <cp:keywords/>
  <dc:description/>
  <cp:lastModifiedBy>Daria Poot</cp:lastModifiedBy>
  <cp:revision>40</cp:revision>
  <dcterms:created xsi:type="dcterms:W3CDTF">2018-09-05T07:00:00Z</dcterms:created>
  <dcterms:modified xsi:type="dcterms:W3CDTF">2019-03-19T07:33:00Z</dcterms:modified>
</cp:coreProperties>
</file>