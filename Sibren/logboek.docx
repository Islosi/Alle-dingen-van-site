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C6" w:rsidRDefault="00D15734">
      <w:r>
        <w:t>Week 35</w:t>
      </w:r>
    </w:p>
    <w:p w:rsidR="00D15734" w:rsidRDefault="00D15734">
      <w:r>
        <w:t>Er is een planning gemaakt door de leider en ik heb aa</w:t>
      </w:r>
      <w:r w:rsidR="00C62E92">
        <w:t>ngeven dat ik ga werken aan de site in D</w:t>
      </w:r>
      <w:r>
        <w:t>reamweaver</w:t>
      </w:r>
      <w:r w:rsidR="00C62E92">
        <w:t>.</w:t>
      </w:r>
    </w:p>
    <w:p w:rsidR="00C62E92" w:rsidRDefault="00C62E92">
      <w:r>
        <w:t>Week 36</w:t>
      </w:r>
    </w:p>
    <w:p w:rsidR="00C62E92" w:rsidRDefault="00C62E92">
      <w:r>
        <w:t>Ik heb gewerkt aan een GitHub integratie zodat Tristan en ik makkelijker samen kunnen werken. Daarbij heb ik ook wat commandprompt moeten leren aangezien GitHubs client een command based interface.</w:t>
      </w:r>
    </w:p>
    <w:p w:rsidR="00C86284" w:rsidRDefault="00C86284">
      <w:r>
        <w:t>Week 37</w:t>
      </w:r>
    </w:p>
    <w:p w:rsidR="00C86284" w:rsidRDefault="00C86284">
      <w:r>
        <w:t>Helaas werkt de github intergatie niet aangezien school dat niet toestaat. Zelf heb ik al wel wat met dreamwaever gewerkt om gevoel te krijgen voor het programma.</w:t>
      </w:r>
    </w:p>
    <w:p w:rsidR="007737BB" w:rsidRDefault="007737BB">
      <w:r>
        <w:t>Week 38</w:t>
      </w:r>
    </w:p>
    <w:p w:rsidR="007737BB" w:rsidRDefault="007737BB">
      <w:r>
        <w:t>Ik heb wat torturials gekeken over dreamwaver en zelf wat geprobeerd</w:t>
      </w:r>
      <w:r w:rsidR="008A1E7D">
        <w:t>.</w:t>
      </w:r>
    </w:p>
    <w:p w:rsidR="008A1E7D" w:rsidRDefault="008A1E7D">
      <w:r>
        <w:t>Week 39</w:t>
      </w:r>
    </w:p>
    <w:p w:rsidR="008A1E7D" w:rsidRDefault="008A1E7D">
      <w:r>
        <w:t>Ik heb onderzoek gedaan naar de achtergrond die heet parlex</w:t>
      </w:r>
    </w:p>
    <w:p w:rsidR="008A1E7D" w:rsidRDefault="008A1E7D">
      <w:r>
        <w:t>Week 40</w:t>
      </w:r>
    </w:p>
    <w:p w:rsidR="00B42423" w:rsidRPr="005A5C35" w:rsidRDefault="00B42423">
      <w:pPr>
        <w:rPr>
          <w:rFonts w:cstheme="minorHAnsi"/>
        </w:rPr>
      </w:pPr>
      <w:r w:rsidRPr="005A5C35">
        <w:rPr>
          <w:rFonts w:cstheme="minorHAnsi"/>
        </w:rPr>
        <w:t></w:t>
      </w:r>
      <w:r w:rsidRPr="005A5C35">
        <w:rPr>
          <w:rFonts w:cstheme="minorHAnsi"/>
        </w:rPr>
        <w:t></w:t>
      </w:r>
      <w:r w:rsidRPr="005A5C35">
        <w:rPr>
          <w:rFonts w:cstheme="minorHAnsi"/>
        </w:rPr>
        <w:t></w:t>
      </w:r>
      <w:r w:rsidRPr="005A5C35">
        <w:rPr>
          <w:rFonts w:cstheme="minorHAnsi"/>
        </w:rPr>
        <w:t></w:t>
      </w:r>
      <w:r w:rsidRPr="005A5C35">
        <w:rPr>
          <w:rFonts w:cstheme="minorHAnsi"/>
        </w:rPr>
        <w:t></w:t>
      </w:r>
      <w:r w:rsidRPr="005A5C35">
        <w:rPr>
          <w:rFonts w:cstheme="minorHAnsi"/>
        </w:rPr>
        <w:t></w:t>
      </w:r>
      <w:r w:rsidRPr="005A5C35">
        <w:rPr>
          <w:rFonts w:cstheme="minorHAnsi"/>
        </w:rPr>
        <w:t></w:t>
      </w:r>
      <w:r w:rsidRPr="005A5C35">
        <w:rPr>
          <w:rFonts w:cstheme="minorHAnsi"/>
        </w:rPr>
        <w:t></w:t>
      </w:r>
      <w:r w:rsidRPr="005A5C35">
        <w:rPr>
          <w:rFonts w:cstheme="minorHAnsi"/>
        </w:rPr>
        <w:t></w:t>
      </w:r>
      <w:r w:rsidRPr="005A5C35">
        <w:rPr>
          <w:rFonts w:cstheme="minorHAnsi"/>
        </w:rPr>
        <w:t></w:t>
      </w:r>
      <w:r w:rsidRPr="005A5C35">
        <w:rPr>
          <w:rFonts w:cstheme="minorHAnsi"/>
        </w:rPr>
        <w:t></w:t>
      </w:r>
      <w:r w:rsidRPr="005A5C35">
        <w:rPr>
          <w:rFonts w:cstheme="minorHAnsi"/>
        </w:rPr>
        <w:t></w:t>
      </w:r>
      <w:r w:rsidRPr="005A5C35">
        <w:rPr>
          <w:rFonts w:cstheme="minorHAnsi"/>
        </w:rPr>
        <w:t></w:t>
      </w:r>
      <w:r w:rsidRPr="005A5C35">
        <w:rPr>
          <w:rFonts w:cstheme="minorHAnsi"/>
        </w:rPr>
        <w:t></w:t>
      </w:r>
      <w:r w:rsidRPr="005A5C35">
        <w:rPr>
          <w:rFonts w:cstheme="minorHAnsi"/>
        </w:rPr>
        <w:t></w:t>
      </w:r>
      <w:r w:rsidRPr="005A5C35">
        <w:rPr>
          <w:rFonts w:cstheme="minorHAnsi"/>
        </w:rPr>
        <w:t></w:t>
      </w:r>
      <w:r w:rsidRPr="005A5C35">
        <w:rPr>
          <w:rFonts w:cstheme="minorHAnsi"/>
        </w:rPr>
        <w:t></w:t>
      </w:r>
      <w:r w:rsidRPr="005A5C35">
        <w:rPr>
          <w:rFonts w:cstheme="minorHAnsi"/>
        </w:rPr>
        <w:t></w:t>
      </w:r>
      <w:r w:rsidRPr="005A5C35">
        <w:rPr>
          <w:rFonts w:cstheme="minorHAnsi"/>
        </w:rPr>
        <w:t></w:t>
      </w:r>
      <w:r w:rsidRPr="005A5C35">
        <w:rPr>
          <w:rFonts w:cstheme="minorHAnsi"/>
        </w:rPr>
        <w:t></w:t>
      </w:r>
      <w:r w:rsidRPr="005A5C35">
        <w:rPr>
          <w:rFonts w:cstheme="minorHAnsi"/>
        </w:rPr>
        <w:t></w:t>
      </w:r>
      <w:r w:rsidRPr="005A5C35">
        <w:rPr>
          <w:rFonts w:cstheme="minorHAnsi"/>
        </w:rPr>
        <w:t></w:t>
      </w:r>
      <w:r w:rsidRPr="005A5C35">
        <w:rPr>
          <w:rFonts w:cstheme="minorHAnsi"/>
        </w:rPr>
        <w:t></w:t>
      </w:r>
      <w:r w:rsidRPr="005A5C35">
        <w:rPr>
          <w:rFonts w:cstheme="minorHAnsi"/>
        </w:rPr>
        <w:t></w:t>
      </w:r>
      <w:r w:rsidRPr="005A5C35">
        <w:rPr>
          <w:rFonts w:cstheme="minorHAnsi"/>
        </w:rPr>
        <w:t></w:t>
      </w:r>
      <w:r w:rsidRPr="005A5C35">
        <w:rPr>
          <w:rFonts w:cstheme="minorHAnsi"/>
        </w:rPr>
        <w:t></w:t>
      </w:r>
      <w:r w:rsidRPr="005A5C35">
        <w:rPr>
          <w:rFonts w:cstheme="minorHAnsi"/>
        </w:rPr>
        <w:t></w:t>
      </w:r>
      <w:r w:rsidRPr="005A5C35">
        <w:rPr>
          <w:rFonts w:cstheme="minorHAnsi"/>
        </w:rPr>
        <w:t></w:t>
      </w:r>
      <w:r w:rsidRPr="005A5C35">
        <w:rPr>
          <w:rFonts w:cstheme="minorHAnsi"/>
        </w:rPr>
        <w:t></w:t>
      </w:r>
      <w:r w:rsidRPr="005A5C35">
        <w:rPr>
          <w:rFonts w:cstheme="minorHAnsi"/>
        </w:rPr>
        <w:t></w:t>
      </w:r>
      <w:r w:rsidRPr="005A5C35">
        <w:rPr>
          <w:rFonts w:cstheme="minorHAnsi"/>
        </w:rPr>
        <w:t></w:t>
      </w:r>
      <w:r w:rsidRPr="005A5C35">
        <w:rPr>
          <w:rFonts w:cstheme="minorHAnsi"/>
        </w:rPr>
        <w:t></w:t>
      </w:r>
      <w:r w:rsidRPr="005A5C35">
        <w:rPr>
          <w:rFonts w:cstheme="minorHAnsi"/>
        </w:rPr>
        <w:t></w:t>
      </w:r>
      <w:r w:rsidRPr="005A5C35">
        <w:rPr>
          <w:rFonts w:cstheme="minorHAnsi"/>
        </w:rPr>
        <w:t></w:t>
      </w:r>
      <w:r w:rsidRPr="005A5C35">
        <w:rPr>
          <w:rFonts w:cstheme="minorHAnsi"/>
        </w:rPr>
        <w:t></w:t>
      </w:r>
      <w:r w:rsidRPr="005A5C35">
        <w:rPr>
          <w:rFonts w:cstheme="minorHAnsi"/>
        </w:rPr>
        <w:t></w:t>
      </w:r>
      <w:r w:rsidRPr="005A5C35">
        <w:rPr>
          <w:rFonts w:cstheme="minorHAnsi"/>
        </w:rPr>
        <w:t></w:t>
      </w:r>
      <w:r w:rsidRPr="005A5C35">
        <w:rPr>
          <w:rFonts w:cstheme="minorHAnsi"/>
        </w:rPr>
        <w:t></w:t>
      </w:r>
      <w:r w:rsidRPr="005A5C35">
        <w:rPr>
          <w:rFonts w:cstheme="minorHAnsi"/>
        </w:rPr>
        <w:t></w:t>
      </w:r>
      <w:r w:rsidRPr="005A5C35">
        <w:rPr>
          <w:rFonts w:cstheme="minorHAnsi"/>
        </w:rPr>
        <w:t></w:t>
      </w:r>
      <w:r w:rsidRPr="005A5C35">
        <w:rPr>
          <w:rFonts w:cstheme="minorHAnsi"/>
        </w:rPr>
        <w:t></w:t>
      </w:r>
      <w:r w:rsidRPr="005A5C35">
        <w:rPr>
          <w:rFonts w:cstheme="minorHAnsi"/>
        </w:rPr>
        <w:t></w:t>
      </w:r>
      <w:r w:rsidRPr="005A5C35">
        <w:rPr>
          <w:rFonts w:cstheme="minorHAnsi"/>
        </w:rPr>
        <w:t></w:t>
      </w:r>
      <w:r w:rsidRPr="005A5C35">
        <w:rPr>
          <w:rFonts w:cstheme="minorHAnsi"/>
        </w:rPr>
        <w:t></w:t>
      </w:r>
      <w:r w:rsidRPr="005A5C35">
        <w:rPr>
          <w:rFonts w:cstheme="minorHAnsi"/>
        </w:rPr>
        <w:t></w:t>
      </w:r>
      <w:r w:rsidRPr="005A5C35">
        <w:rPr>
          <w:rFonts w:cstheme="minorHAnsi"/>
        </w:rPr>
        <w:t></w:t>
      </w:r>
      <w:r w:rsidRPr="005A5C35">
        <w:rPr>
          <w:rFonts w:cstheme="minorHAnsi"/>
        </w:rPr>
        <w:t></w:t>
      </w:r>
      <w:r w:rsidRPr="005A5C35">
        <w:rPr>
          <w:rFonts w:cstheme="minorHAnsi"/>
        </w:rPr>
        <w:t></w:t>
      </w:r>
    </w:p>
    <w:p w:rsidR="00B42423" w:rsidRDefault="00B424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 46</w:t>
      </w:r>
    </w:p>
    <w:p w:rsidR="00B42423" w:rsidRDefault="00B424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Parllex is werkend geworden en ik ben nu aan het kijken naar een reseveer pagina</w:t>
      </w:r>
    </w:p>
    <w:p w:rsidR="005A5C35" w:rsidRDefault="005A5C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 48</w:t>
      </w:r>
    </w:p>
    <w:p w:rsidR="005A5C35" w:rsidRDefault="005A5C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Ik heb eerst wat onderzoek moeten doen naar waarom me iframe niet werkte alleen later heb de embbede code gevonden van de reseveerpagina op Airbnb</w:t>
      </w:r>
    </w:p>
    <w:p w:rsidR="00255110" w:rsidRDefault="002551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 1</w:t>
      </w:r>
    </w:p>
    <w:p w:rsidR="00255110" w:rsidRDefault="002551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Gestart met de cafe pagina</w:t>
      </w:r>
    </w:p>
    <w:p w:rsidR="0023653F" w:rsidRDefault="00236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 5</w:t>
      </w:r>
    </w:p>
    <w:p w:rsidR="0023653F" w:rsidRDefault="00236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Verder gegaan met de cafe pagina en heb de index erop aangepast</w:t>
      </w:r>
    </w:p>
    <w:p w:rsidR="00EC3865" w:rsidRDefault="00EC38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 12</w:t>
      </w:r>
    </w:p>
    <w:p w:rsidR="00EC3865" w:rsidRPr="00B42423" w:rsidRDefault="00EC38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Cafe pagina afgemaakt</w:t>
      </w:r>
      <w:bookmarkStart w:id="0" w:name="_GoBack"/>
      <w:bookmarkEnd w:id="0"/>
    </w:p>
    <w:p w:rsidR="007F4AFA" w:rsidRDefault="007F4AFA"/>
    <w:p w:rsidR="00C62E92" w:rsidRDefault="00C62E92"/>
    <w:sectPr w:rsidR="00C62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C3"/>
    <w:rsid w:val="0023653F"/>
    <w:rsid w:val="00255110"/>
    <w:rsid w:val="002C76C6"/>
    <w:rsid w:val="005A5C35"/>
    <w:rsid w:val="007737BB"/>
    <w:rsid w:val="007D25C3"/>
    <w:rsid w:val="007F4AFA"/>
    <w:rsid w:val="008A1E7D"/>
    <w:rsid w:val="00B42423"/>
    <w:rsid w:val="00C62E92"/>
    <w:rsid w:val="00C86284"/>
    <w:rsid w:val="00D15734"/>
    <w:rsid w:val="00E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7AB9-2DDD-4672-B643-4B3B7A22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493B90</Template>
  <TotalTime>12</TotalTime>
  <Pages>1</Pages>
  <Words>165</Words>
  <Characters>910</Characters>
  <Application>Microsoft Office Word</Application>
  <DocSecurity>0</DocSecurity>
  <Lines>7</Lines>
  <Paragraphs>2</Paragraphs>
  <ScaleCrop>false</ScaleCrop>
  <Company>School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Sibren van der Woerdt</dc:creator>
  <cp:keywords/>
  <dc:description/>
  <cp:lastModifiedBy>Sibren van der Woerdt</cp:lastModifiedBy>
  <cp:revision>12</cp:revision>
  <dcterms:created xsi:type="dcterms:W3CDTF">2018-08-29T07:47:00Z</dcterms:created>
  <dcterms:modified xsi:type="dcterms:W3CDTF">2019-03-19T08:32:00Z</dcterms:modified>
</cp:coreProperties>
</file>