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78CF" w:rsidRDefault="0001161D" w:rsidP="0001161D">
      <w:pPr>
        <w:rPr>
          <w:b/>
          <w:sz w:val="28"/>
          <w:szCs w:val="28"/>
        </w:rPr>
      </w:pPr>
      <w:r>
        <w:rPr>
          <w:b/>
          <w:sz w:val="28"/>
          <w:szCs w:val="28"/>
        </w:rPr>
        <w:t>Logboek</w:t>
      </w:r>
    </w:p>
    <w:p w:rsidR="0001161D" w:rsidRDefault="0001161D" w:rsidP="0001161D">
      <w:pPr>
        <w:pStyle w:val="Kop1"/>
      </w:pPr>
      <w:r>
        <w:t>Week 35</w:t>
      </w:r>
    </w:p>
    <w:p w:rsidR="0001161D" w:rsidRDefault="0001161D" w:rsidP="0001161D">
      <w:pPr>
        <w:rPr>
          <w:sz w:val="28"/>
          <w:szCs w:val="28"/>
        </w:rPr>
      </w:pPr>
      <w:r>
        <w:rPr>
          <w:sz w:val="28"/>
          <w:szCs w:val="28"/>
        </w:rPr>
        <w:t xml:space="preserve">Eerste week van school is alweer begonnen en daarmee ook een groot project voor informatica. Natuurlijk was ik weer de enige die vrijwillig de teamleider wilde zijn dus dat ben ik ook geworden. De taakverdeling is gemaakt maar nog niet verdeeld want 3 van de 5 kan niet in de informatica folder komen, maar ik heb er een google </w:t>
      </w:r>
      <w:proofErr w:type="spellStart"/>
      <w:r>
        <w:rPr>
          <w:sz w:val="28"/>
          <w:szCs w:val="28"/>
        </w:rPr>
        <w:t>docs</w:t>
      </w:r>
      <w:proofErr w:type="spellEnd"/>
      <w:r>
        <w:rPr>
          <w:sz w:val="28"/>
          <w:szCs w:val="28"/>
        </w:rPr>
        <w:t xml:space="preserve"> van gemaakt waardoor we er overal en tegelijk bij kunnen.</w:t>
      </w:r>
    </w:p>
    <w:p w:rsidR="00E560F7" w:rsidRDefault="00E560F7" w:rsidP="00E560F7">
      <w:pPr>
        <w:pStyle w:val="Kop1"/>
      </w:pPr>
      <w:r>
        <w:t>Week 36</w:t>
      </w:r>
    </w:p>
    <w:p w:rsidR="00E560F7" w:rsidRDefault="00E560F7" w:rsidP="00E560F7">
      <w:pPr>
        <w:rPr>
          <w:sz w:val="28"/>
          <w:szCs w:val="28"/>
        </w:rPr>
      </w:pPr>
      <w:r>
        <w:rPr>
          <w:sz w:val="28"/>
          <w:szCs w:val="28"/>
        </w:rPr>
        <w:t>Als teamleider moet ik planningen gaan maken en bijhouden dus dat is deze week begonnen maar nog niet af. Groep geeft goed dingen aan mij door en vraagt hoe ze dingen moeten doen. Floris hoorde bij onze groep maar die heeft vrijstelling gehad dus die zit niet meer in de groep. Ben ook begonnen met Dreamweaver te leren.</w:t>
      </w:r>
      <w:r w:rsidR="00291A01">
        <w:rPr>
          <w:sz w:val="28"/>
          <w:szCs w:val="28"/>
        </w:rPr>
        <w:t xml:space="preserve"> Maar daar heb ik nog niet veel aan kunnen doen doordat ik dus de planning voor iedereen moet maken.</w:t>
      </w:r>
    </w:p>
    <w:p w:rsidR="002D62FC" w:rsidRDefault="002D62FC" w:rsidP="002D62FC">
      <w:pPr>
        <w:pStyle w:val="Kop1"/>
      </w:pPr>
      <w:r>
        <w:t>Week 37</w:t>
      </w:r>
    </w:p>
    <w:p w:rsidR="002D62FC" w:rsidRDefault="002D62FC" w:rsidP="002D62FC">
      <w:pPr>
        <w:rPr>
          <w:sz w:val="28"/>
          <w:szCs w:val="28"/>
        </w:rPr>
      </w:pPr>
      <w:r>
        <w:rPr>
          <w:sz w:val="28"/>
          <w:szCs w:val="28"/>
        </w:rPr>
        <w:t>Planningen zijn nu af, iedereen kan nu aan het werk. Het kan zijn dat er meer taken gedaan moeten worden maar dan passen we de planningen en taakverdelingen gewoon aan. Ben ook begonnen met Dreamweaver en dan kijken naar m’n ouder site om te zien hoe dat eruit ziet. Planning ziet er nu dus goed uit maar misschien niet er wat meer verspreid worden, nu zit alles redelijk in het eerste deel van de planning.</w:t>
      </w:r>
    </w:p>
    <w:p w:rsidR="009F1DD1" w:rsidRDefault="009F1DD1" w:rsidP="009F1DD1">
      <w:pPr>
        <w:pStyle w:val="Kop1"/>
      </w:pPr>
      <w:r>
        <w:t>Week 38</w:t>
      </w:r>
    </w:p>
    <w:p w:rsidR="009F1DD1" w:rsidRDefault="009F1DD1" w:rsidP="009F1DD1">
      <w:pPr>
        <w:rPr>
          <w:sz w:val="28"/>
          <w:szCs w:val="28"/>
        </w:rPr>
      </w:pPr>
      <w:r>
        <w:rPr>
          <w:sz w:val="28"/>
          <w:szCs w:val="28"/>
        </w:rPr>
        <w:t xml:space="preserve">Vandaag niet heel veel gedaan, de anderen een beetje geholpen en onderzoek gedaan naar hoe </w:t>
      </w:r>
      <w:proofErr w:type="spellStart"/>
      <w:r>
        <w:rPr>
          <w:sz w:val="28"/>
          <w:szCs w:val="28"/>
        </w:rPr>
        <w:t>bnb</w:t>
      </w:r>
      <w:proofErr w:type="spellEnd"/>
      <w:r>
        <w:rPr>
          <w:sz w:val="28"/>
          <w:szCs w:val="28"/>
        </w:rPr>
        <w:t xml:space="preserve"> sites eruit ziet. Sibren probeert te zorgen dat we tegelijkertijd dreamweaver kunnen doen maar dat houdt in dat ik er niks aan kan doen totdat hij klaar is maar daardoor kan ik dus de anderen helpen.</w:t>
      </w:r>
    </w:p>
    <w:p w:rsidR="00946DD1" w:rsidRDefault="00946DD1" w:rsidP="00946DD1">
      <w:pPr>
        <w:pStyle w:val="Kop1"/>
      </w:pPr>
      <w:r>
        <w:t>Week 46</w:t>
      </w:r>
    </w:p>
    <w:p w:rsidR="00946DD1" w:rsidRDefault="00946DD1" w:rsidP="00946DD1">
      <w:pPr>
        <w:rPr>
          <w:sz w:val="28"/>
          <w:szCs w:val="28"/>
        </w:rPr>
      </w:pPr>
      <w:r w:rsidRPr="00946DD1">
        <w:rPr>
          <w:sz w:val="28"/>
          <w:szCs w:val="28"/>
        </w:rPr>
        <w:t>Zeven weken verloren, maar twee kleine dingen lopen maar achter. Wat taken en deadlines verandert en geschreven. We gaan gewoon verder zonder problemen.</w:t>
      </w:r>
    </w:p>
    <w:p w:rsidR="00CE4582" w:rsidRDefault="00CE4582" w:rsidP="00CE4582">
      <w:pPr>
        <w:pStyle w:val="Kop1"/>
      </w:pPr>
      <w:r>
        <w:lastRenderedPageBreak/>
        <w:t>Week 48</w:t>
      </w:r>
    </w:p>
    <w:p w:rsidR="00CE4582" w:rsidRDefault="00CE4582" w:rsidP="00CE4582">
      <w:pPr>
        <w:rPr>
          <w:sz w:val="28"/>
          <w:szCs w:val="28"/>
        </w:rPr>
      </w:pPr>
      <w:r w:rsidRPr="00CE4582">
        <w:rPr>
          <w:sz w:val="28"/>
          <w:szCs w:val="28"/>
        </w:rPr>
        <w:t>Heb wat</w:t>
      </w:r>
      <w:r>
        <w:rPr>
          <w:sz w:val="28"/>
          <w:szCs w:val="28"/>
        </w:rPr>
        <w:t xml:space="preserve"> informatie onderzoek van Thomas overgenomen zodat dat sneller klaar is en Thoom zich kan focussen op teken en edit dingen. Heb de betere taakverdeling overzichtelijker gemaakt.</w:t>
      </w:r>
      <w:r w:rsidRPr="00CE4582">
        <w:rPr>
          <w:sz w:val="28"/>
          <w:szCs w:val="28"/>
        </w:rPr>
        <w:t xml:space="preserve"> </w:t>
      </w:r>
      <w:r w:rsidRPr="00CE4582">
        <w:rPr>
          <w:sz w:val="28"/>
          <w:szCs w:val="28"/>
        </w:rPr>
        <w:br/>
      </w:r>
    </w:p>
    <w:p w:rsidR="00D1428D" w:rsidRDefault="00D1428D" w:rsidP="00D1428D">
      <w:pPr>
        <w:pStyle w:val="Kop1"/>
      </w:pPr>
      <w:r>
        <w:t>Week 5</w:t>
      </w:r>
    </w:p>
    <w:p w:rsidR="00D1428D" w:rsidRDefault="00D1428D" w:rsidP="00D1428D">
      <w:pPr>
        <w:rPr>
          <w:sz w:val="28"/>
        </w:rPr>
      </w:pPr>
      <w:r>
        <w:rPr>
          <w:sz w:val="28"/>
        </w:rPr>
        <w:t>Een beetje groepje geholpen en gestuurd. Ook geprobeerd dreamweaver te laten werken maar geen succes gehad daarmee.</w:t>
      </w:r>
    </w:p>
    <w:p w:rsidR="00A54F11" w:rsidRDefault="00A54F11" w:rsidP="00A54F11">
      <w:pPr>
        <w:pStyle w:val="Kop1"/>
      </w:pPr>
      <w:r>
        <w:t>Week 7</w:t>
      </w:r>
    </w:p>
    <w:p w:rsidR="00A54F11" w:rsidRDefault="00A54F11" w:rsidP="00A54F11">
      <w:pPr>
        <w:rPr>
          <w:sz w:val="28"/>
        </w:rPr>
      </w:pPr>
      <w:r w:rsidRPr="00A54F11">
        <w:rPr>
          <w:sz w:val="28"/>
        </w:rPr>
        <w:t>Niet su</w:t>
      </w:r>
      <w:r>
        <w:rPr>
          <w:sz w:val="28"/>
        </w:rPr>
        <w:t>per veel gedaan voor informatica maar wel geleerd voor toets in het komende uur. Wil dreamweaver thuis bemachtigen zodat ik verloren tijd kan inhalen en langer eraan kan zitten.</w:t>
      </w:r>
    </w:p>
    <w:p w:rsidR="00C479AB" w:rsidRDefault="00C479AB" w:rsidP="00C479AB">
      <w:pPr>
        <w:pStyle w:val="Kop1"/>
      </w:pPr>
      <w:r>
        <w:t>Week 12</w:t>
      </w:r>
    </w:p>
    <w:p w:rsidR="00C479AB" w:rsidRPr="00C479AB" w:rsidRDefault="00C479AB" w:rsidP="00C479AB">
      <w:pPr>
        <w:rPr>
          <w:sz w:val="28"/>
        </w:rPr>
      </w:pPr>
      <w:r w:rsidRPr="00C479AB">
        <w:rPr>
          <w:sz w:val="28"/>
        </w:rPr>
        <w:t>Ben vergeten de week 11 te schrijven en weet niet meer echt wat er toen gebeurt is. Heb Sibren geholpen met site. Site moet volgende week afzijn dus ga thuis dreamweaver gratis week activeren om veel werk te doen. Heb ook onderzoek gedaan naar hoe ik en Sibren tegelijkertijd thuis eraan kunnen werken met Git.</w:t>
      </w:r>
      <w:bookmarkStart w:id="0" w:name="_GoBack"/>
      <w:bookmarkEnd w:id="0"/>
    </w:p>
    <w:sectPr w:rsidR="00C479AB" w:rsidRPr="00C479A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77E9"/>
    <w:rsid w:val="0001161D"/>
    <w:rsid w:val="000202FC"/>
    <w:rsid w:val="000978CF"/>
    <w:rsid w:val="000B77E9"/>
    <w:rsid w:val="00291A01"/>
    <w:rsid w:val="002D62FC"/>
    <w:rsid w:val="00946DD1"/>
    <w:rsid w:val="0096342F"/>
    <w:rsid w:val="009F1DD1"/>
    <w:rsid w:val="00A54F11"/>
    <w:rsid w:val="00C479AB"/>
    <w:rsid w:val="00CE4582"/>
    <w:rsid w:val="00D1428D"/>
    <w:rsid w:val="00E560F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7DCBC2-A00E-46BD-8178-AD660AC4F1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01161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01161D"/>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89C8B04B</Template>
  <TotalTime>35</TotalTime>
  <Pages>2</Pages>
  <Words>391</Words>
  <Characters>2154</Characters>
  <Application>Microsoft Office Word</Application>
  <DocSecurity>0</DocSecurity>
  <Lines>17</Lines>
  <Paragraphs>5</Paragraphs>
  <ScaleCrop>false</ScaleCrop>
  <HeadingPairs>
    <vt:vector size="2" baseType="variant">
      <vt:variant>
        <vt:lpstr>Titel</vt:lpstr>
      </vt:variant>
      <vt:variant>
        <vt:i4>1</vt:i4>
      </vt:variant>
    </vt:vector>
  </HeadingPairs>
  <TitlesOfParts>
    <vt:vector size="1" baseType="lpstr">
      <vt:lpstr/>
    </vt:vector>
  </TitlesOfParts>
  <Company>School</Company>
  <LinksUpToDate>false</LinksUpToDate>
  <CharactersWithSpaces>2540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Tristan van Veenhuijzen</dc:creator>
  <cp:keywords/>
  <dc:description/>
  <cp:lastModifiedBy>Tristan van Veenhuijzen</cp:lastModifiedBy>
  <cp:revision>12</cp:revision>
  <dcterms:created xsi:type="dcterms:W3CDTF">2018-08-29T07:46:00Z</dcterms:created>
  <dcterms:modified xsi:type="dcterms:W3CDTF">2019-03-19T08:19:00Z</dcterms:modified>
</cp:coreProperties>
</file>