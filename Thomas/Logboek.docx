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E30" w:rsidRDefault="00CE29B7">
      <w:pPr>
        <w:rPr>
          <w:b/>
          <w:sz w:val="32"/>
        </w:rPr>
      </w:pPr>
      <w:r w:rsidRPr="00CE29B7">
        <w:rPr>
          <w:b/>
          <w:sz w:val="32"/>
        </w:rPr>
        <w:t>Week 35:</w:t>
      </w:r>
    </w:p>
    <w:p w:rsidR="00CE29B7" w:rsidRDefault="00CE29B7">
      <w:pPr>
        <w:rPr>
          <w:sz w:val="24"/>
        </w:rPr>
      </w:pPr>
      <w:r>
        <w:rPr>
          <w:sz w:val="24"/>
        </w:rPr>
        <w:t>De samenwerking is wel goed en er zijn al wat taken verdeeld, maar ik kan nog niet bij de L:schijf dus ik heb nog niet heel veel progressie geboekt.</w:t>
      </w:r>
    </w:p>
    <w:p w:rsidR="00CE29B7" w:rsidRDefault="00CE29B7">
      <w:pPr>
        <w:rPr>
          <w:sz w:val="24"/>
        </w:rPr>
      </w:pPr>
    </w:p>
    <w:p w:rsidR="00CE29B7" w:rsidRDefault="00CE29B7">
      <w:pPr>
        <w:rPr>
          <w:b/>
          <w:sz w:val="32"/>
        </w:rPr>
      </w:pPr>
      <w:r w:rsidRPr="00CE29B7">
        <w:rPr>
          <w:b/>
          <w:sz w:val="32"/>
        </w:rPr>
        <w:t>Week 36</w:t>
      </w:r>
      <w:r>
        <w:rPr>
          <w:b/>
          <w:sz w:val="32"/>
        </w:rPr>
        <w:t>:</w:t>
      </w:r>
    </w:p>
    <w:p w:rsidR="00CE29B7" w:rsidRDefault="00CE29B7">
      <w:pPr>
        <w:rPr>
          <w:sz w:val="24"/>
        </w:rPr>
      </w:pPr>
      <w:r>
        <w:rPr>
          <w:sz w:val="24"/>
        </w:rPr>
        <w:t>Ik kan op de L:schijf! Nu zijn bijna alle taken verdeeld en we zijn al begonnen met info opzoeken.</w:t>
      </w:r>
    </w:p>
    <w:p w:rsidR="00C9468F" w:rsidRDefault="00C9468F">
      <w:pPr>
        <w:rPr>
          <w:sz w:val="24"/>
        </w:rPr>
      </w:pPr>
    </w:p>
    <w:p w:rsidR="00C9468F" w:rsidRDefault="00C9468F" w:rsidP="00C9468F">
      <w:pPr>
        <w:rPr>
          <w:b/>
          <w:sz w:val="32"/>
        </w:rPr>
      </w:pPr>
      <w:r>
        <w:rPr>
          <w:b/>
          <w:sz w:val="32"/>
        </w:rPr>
        <w:t>Week 37:</w:t>
      </w:r>
    </w:p>
    <w:p w:rsidR="00C9468F" w:rsidRDefault="00C9468F" w:rsidP="00C9468F">
      <w:pPr>
        <w:rPr>
          <w:sz w:val="24"/>
          <w:szCs w:val="24"/>
        </w:rPr>
      </w:pPr>
      <w:r>
        <w:rPr>
          <w:sz w:val="24"/>
          <w:szCs w:val="24"/>
        </w:rPr>
        <w:t>ik heb gewoon een paar omliggende dorpjes genoteerd en fietsroutes gezocht.</w:t>
      </w:r>
    </w:p>
    <w:p w:rsidR="00E54A93" w:rsidRDefault="00E54A93" w:rsidP="00C9468F">
      <w:pPr>
        <w:rPr>
          <w:sz w:val="24"/>
          <w:szCs w:val="24"/>
        </w:rPr>
      </w:pPr>
    </w:p>
    <w:p w:rsidR="00E54A93" w:rsidRDefault="00E54A93" w:rsidP="00C9468F">
      <w:pPr>
        <w:rPr>
          <w:b/>
          <w:sz w:val="32"/>
        </w:rPr>
      </w:pPr>
      <w:r w:rsidRPr="00E54A93">
        <w:rPr>
          <w:b/>
          <w:sz w:val="32"/>
        </w:rPr>
        <w:t>Week 38:</w:t>
      </w:r>
    </w:p>
    <w:p w:rsidR="00E54A93" w:rsidRDefault="00E54A93" w:rsidP="00C9468F">
      <w:r>
        <w:t>We zijn allemaal ons taakje gedaan, we hebben ook besproken welke kleur de site moet hebben     . (ik ga voor een lichte groen)</w:t>
      </w:r>
    </w:p>
    <w:p w:rsidR="00663B30" w:rsidRDefault="00663B30" w:rsidP="00C9468F"/>
    <w:p w:rsidR="00663B30" w:rsidRPr="00663B30" w:rsidRDefault="00663B30" w:rsidP="00C9468F">
      <w:pPr>
        <w:rPr>
          <w:b/>
          <w:sz w:val="32"/>
        </w:rPr>
      </w:pPr>
      <w:r w:rsidRPr="00663B30">
        <w:rPr>
          <w:b/>
          <w:sz w:val="32"/>
        </w:rPr>
        <w:t>Week 39:</w:t>
      </w:r>
    </w:p>
    <w:p w:rsidR="00663B30" w:rsidRDefault="00663B30" w:rsidP="00C9468F">
      <w:r>
        <w:t>Ik ben verder gegaan met de kleur en heb een palletje gemaakt.</w:t>
      </w:r>
    </w:p>
    <w:p w:rsidR="006D63B0" w:rsidRDefault="006D63B0" w:rsidP="00C9468F"/>
    <w:p w:rsidR="006D63B0" w:rsidRPr="006D63B0" w:rsidRDefault="006D63B0" w:rsidP="00C9468F">
      <w:pPr>
        <w:rPr>
          <w:b/>
          <w:sz w:val="32"/>
        </w:rPr>
      </w:pPr>
      <w:r w:rsidRPr="006D63B0">
        <w:rPr>
          <w:b/>
          <w:sz w:val="32"/>
        </w:rPr>
        <w:t>Week 46:</w:t>
      </w:r>
    </w:p>
    <w:p w:rsidR="006D63B0" w:rsidRDefault="00196EEF" w:rsidP="00C9468F">
      <w:r>
        <w:t>Iedere</w:t>
      </w:r>
      <w:r w:rsidR="006D63B0">
        <w:t>en ging gewoon verder</w:t>
      </w:r>
    </w:p>
    <w:p w:rsidR="006D63B0" w:rsidRDefault="006D63B0" w:rsidP="00C9468F"/>
    <w:p w:rsidR="006D63B0" w:rsidRPr="006D63B0" w:rsidRDefault="006D63B0" w:rsidP="00C9468F">
      <w:pPr>
        <w:rPr>
          <w:b/>
          <w:sz w:val="32"/>
        </w:rPr>
      </w:pPr>
      <w:r w:rsidRPr="006D63B0">
        <w:rPr>
          <w:b/>
          <w:sz w:val="32"/>
        </w:rPr>
        <w:t>Week 47:</w:t>
      </w:r>
    </w:p>
    <w:p w:rsidR="006D63B0" w:rsidRDefault="006D63B0" w:rsidP="00C9468F">
      <w:r>
        <w:t xml:space="preserve">Toets viel een beetje tegen </w:t>
      </w:r>
      <w:r>
        <w:sym w:font="Wingdings" w:char="F04C"/>
      </w:r>
    </w:p>
    <w:p w:rsidR="007A2071" w:rsidRDefault="007A2071" w:rsidP="00C9468F"/>
    <w:p w:rsidR="007A2071" w:rsidRPr="007A2071" w:rsidRDefault="007A2071" w:rsidP="00C9468F">
      <w:pPr>
        <w:rPr>
          <w:b/>
          <w:sz w:val="32"/>
        </w:rPr>
      </w:pPr>
      <w:r w:rsidRPr="007A2071">
        <w:rPr>
          <w:b/>
          <w:sz w:val="32"/>
        </w:rPr>
        <w:t>Week 48:</w:t>
      </w:r>
    </w:p>
    <w:p w:rsidR="007A2071" w:rsidRDefault="007A2071" w:rsidP="00C9468F">
      <w:r>
        <w:t>Ik heb de foto’s die Daria al in week 38 ofzo gemaakt had lichtelijk aangepast. En ik heb een poging gedaan om een logo te bedenken.</w:t>
      </w:r>
    </w:p>
    <w:p w:rsidR="00196EEF" w:rsidRDefault="00196EEF" w:rsidP="00C9468F"/>
    <w:p w:rsidR="00196EEF" w:rsidRDefault="00196EEF" w:rsidP="00C9468F"/>
    <w:p w:rsidR="00196EEF" w:rsidRDefault="00196EEF" w:rsidP="00C9468F"/>
    <w:p w:rsidR="00196EEF" w:rsidRDefault="00196EEF" w:rsidP="00C9468F">
      <w:pPr>
        <w:rPr>
          <w:b/>
          <w:sz w:val="32"/>
        </w:rPr>
      </w:pPr>
      <w:r w:rsidRPr="00196EEF">
        <w:rPr>
          <w:b/>
          <w:sz w:val="32"/>
        </w:rPr>
        <w:lastRenderedPageBreak/>
        <w:t>Week 49:</w:t>
      </w:r>
    </w:p>
    <w:p w:rsidR="00196EEF" w:rsidRPr="00196EEF" w:rsidRDefault="00196EEF" w:rsidP="00C9468F">
      <w:pPr>
        <w:rPr>
          <w:sz w:val="24"/>
        </w:rPr>
      </w:pPr>
      <w:r>
        <w:rPr>
          <w:sz w:val="24"/>
        </w:rPr>
        <w:t>(vooral) Daria en Ik hebben de opdracht afgemaakt</w:t>
      </w:r>
    </w:p>
    <w:p w:rsidR="00196EEF" w:rsidRDefault="00196EEF" w:rsidP="00C9468F"/>
    <w:p w:rsidR="00196EEF" w:rsidRDefault="00196EEF" w:rsidP="00C9468F">
      <w:pPr>
        <w:rPr>
          <w:b/>
          <w:sz w:val="32"/>
        </w:rPr>
      </w:pPr>
      <w:r w:rsidRPr="00196EEF">
        <w:rPr>
          <w:b/>
          <w:sz w:val="32"/>
        </w:rPr>
        <w:t>Week 50:</w:t>
      </w:r>
    </w:p>
    <w:p w:rsidR="00196EEF" w:rsidRDefault="00196EEF" w:rsidP="00C9468F">
      <w:pPr>
        <w:rPr>
          <w:sz w:val="24"/>
        </w:rPr>
      </w:pPr>
      <w:r>
        <w:rPr>
          <w:sz w:val="24"/>
        </w:rPr>
        <w:t xml:space="preserve">Ik heb weer geprobeerd om een logo te bedenken maar dat lukte niet dus ging ik maar </w:t>
      </w:r>
      <w:proofErr w:type="spellStart"/>
      <w:r>
        <w:rPr>
          <w:sz w:val="24"/>
        </w:rPr>
        <w:t>engels</w:t>
      </w:r>
      <w:proofErr w:type="spellEnd"/>
      <w:r>
        <w:rPr>
          <w:sz w:val="24"/>
        </w:rPr>
        <w:t xml:space="preserve"> leren</w:t>
      </w:r>
    </w:p>
    <w:p w:rsidR="002B5196" w:rsidRDefault="002B5196" w:rsidP="00C9468F">
      <w:pPr>
        <w:rPr>
          <w:sz w:val="24"/>
        </w:rPr>
      </w:pPr>
    </w:p>
    <w:p w:rsidR="002B5196" w:rsidRPr="002B5196" w:rsidRDefault="002B5196" w:rsidP="00C9468F">
      <w:pPr>
        <w:rPr>
          <w:b/>
          <w:sz w:val="32"/>
        </w:rPr>
      </w:pPr>
      <w:r w:rsidRPr="002B5196">
        <w:rPr>
          <w:b/>
          <w:sz w:val="32"/>
        </w:rPr>
        <w:t>Week 5:</w:t>
      </w:r>
    </w:p>
    <w:p w:rsidR="002B5196" w:rsidRDefault="002B5196" w:rsidP="00C9468F">
      <w:pPr>
        <w:rPr>
          <w:sz w:val="24"/>
        </w:rPr>
      </w:pPr>
      <w:r>
        <w:rPr>
          <w:sz w:val="24"/>
        </w:rPr>
        <w:t>Ik heb een goed begin van het logo</w:t>
      </w:r>
    </w:p>
    <w:p w:rsidR="00F2720B" w:rsidRDefault="00F2720B" w:rsidP="00C9468F">
      <w:pPr>
        <w:rPr>
          <w:sz w:val="24"/>
        </w:rPr>
      </w:pPr>
    </w:p>
    <w:p w:rsidR="00F2720B" w:rsidRPr="00F2720B" w:rsidRDefault="00F2720B" w:rsidP="00C9468F">
      <w:pPr>
        <w:rPr>
          <w:b/>
          <w:sz w:val="32"/>
        </w:rPr>
      </w:pPr>
      <w:r w:rsidRPr="00F2720B">
        <w:rPr>
          <w:b/>
          <w:sz w:val="32"/>
        </w:rPr>
        <w:t>Week 6:</w:t>
      </w:r>
    </w:p>
    <w:p w:rsidR="00F2720B" w:rsidRDefault="00F2720B" w:rsidP="00C9468F">
      <w:pPr>
        <w:rPr>
          <w:sz w:val="24"/>
        </w:rPr>
      </w:pPr>
      <w:r>
        <w:rPr>
          <w:sz w:val="24"/>
        </w:rPr>
        <w:t>Weer eens geen informatica deze week</w:t>
      </w:r>
    </w:p>
    <w:p w:rsidR="00F2720B" w:rsidRDefault="00F2720B" w:rsidP="00C9468F">
      <w:pPr>
        <w:rPr>
          <w:sz w:val="24"/>
        </w:rPr>
      </w:pPr>
    </w:p>
    <w:p w:rsidR="00F2720B" w:rsidRDefault="00F2720B" w:rsidP="00C9468F">
      <w:pPr>
        <w:rPr>
          <w:sz w:val="24"/>
        </w:rPr>
      </w:pPr>
      <w:r>
        <w:rPr>
          <w:sz w:val="24"/>
        </w:rPr>
        <w:t>Week 7:</w:t>
      </w:r>
    </w:p>
    <w:p w:rsidR="00F2720B" w:rsidRPr="00196EEF" w:rsidRDefault="00F2720B" w:rsidP="00C9468F">
      <w:pPr>
        <w:rPr>
          <w:sz w:val="24"/>
        </w:rPr>
      </w:pPr>
      <w:r>
        <w:rPr>
          <w:sz w:val="24"/>
        </w:rPr>
        <w:t>Verder gegaan met PWS. Ik heb het logo naar mezelf gemaild zodat ik thuis verder kan</w:t>
      </w:r>
      <w:bookmarkStart w:id="0" w:name="_GoBack"/>
      <w:bookmarkEnd w:id="0"/>
      <w:r>
        <w:rPr>
          <w:sz w:val="24"/>
        </w:rPr>
        <w:t xml:space="preserve"> </w:t>
      </w:r>
    </w:p>
    <w:p w:rsidR="006D63B0" w:rsidRDefault="006D63B0" w:rsidP="00C9468F"/>
    <w:p w:rsidR="006D63B0" w:rsidRPr="00E54A93" w:rsidRDefault="006D63B0" w:rsidP="00C9468F">
      <w:r>
        <w:t xml:space="preserve"> </w:t>
      </w:r>
    </w:p>
    <w:p w:rsidR="00C9468F" w:rsidRPr="00CE29B7" w:rsidRDefault="00C9468F">
      <w:pPr>
        <w:rPr>
          <w:sz w:val="24"/>
        </w:rPr>
      </w:pPr>
    </w:p>
    <w:p w:rsidR="00CE29B7" w:rsidRDefault="00CE29B7">
      <w:pPr>
        <w:rPr>
          <w:sz w:val="24"/>
        </w:rPr>
      </w:pPr>
    </w:p>
    <w:p w:rsidR="00CE29B7" w:rsidRPr="00CE29B7" w:rsidRDefault="00CE29B7">
      <w:pPr>
        <w:rPr>
          <w:sz w:val="24"/>
        </w:rPr>
      </w:pPr>
    </w:p>
    <w:sectPr w:rsidR="00CE29B7" w:rsidRPr="00CE2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B7"/>
    <w:rsid w:val="00196EEF"/>
    <w:rsid w:val="002B5196"/>
    <w:rsid w:val="00663B30"/>
    <w:rsid w:val="006D63B0"/>
    <w:rsid w:val="007A2071"/>
    <w:rsid w:val="00C9468F"/>
    <w:rsid w:val="00CE29B7"/>
    <w:rsid w:val="00E54A93"/>
    <w:rsid w:val="00EA0E30"/>
    <w:rsid w:val="00F2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77296-04CD-498C-8B18-147F2852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1E89ACB5</Template>
  <TotalTime>21</TotalTime>
  <Pages>2</Pages>
  <Words>176</Words>
  <Characters>969</Characters>
  <Application>Microsoft Office Word</Application>
  <DocSecurity>0</DocSecurity>
  <Lines>8</Lines>
  <Paragraphs>2</Paragraphs>
  <ScaleCrop>false</ScaleCrop>
  <Company>School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Blaas</dc:creator>
  <cp:keywords/>
  <dc:description/>
  <cp:lastModifiedBy>Thomas Blaas</cp:lastModifiedBy>
  <cp:revision>9</cp:revision>
  <dcterms:created xsi:type="dcterms:W3CDTF">2018-09-05T07:06:00Z</dcterms:created>
  <dcterms:modified xsi:type="dcterms:W3CDTF">2019-02-12T08:09:00Z</dcterms:modified>
</cp:coreProperties>
</file>