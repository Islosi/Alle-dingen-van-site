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D55" w:rsidRPr="000507C4" w:rsidRDefault="000507C4">
      <w:pPr>
        <w:rPr>
          <w:sz w:val="28"/>
        </w:rPr>
      </w:pPr>
      <w:r>
        <w:rPr>
          <w:sz w:val="28"/>
        </w:rPr>
        <w:t>Fietsroute Voorne-P</w:t>
      </w:r>
      <w:r w:rsidRPr="000507C4">
        <w:rPr>
          <w:sz w:val="28"/>
        </w:rPr>
        <w:t>utte</w:t>
      </w:r>
      <w:r>
        <w:rPr>
          <w:sz w:val="28"/>
        </w:rPr>
        <w:t>n</w:t>
      </w:r>
    </w:p>
    <w:p w:rsidR="000507C4" w:rsidRDefault="000507C4">
      <w:hyperlink r:id="rId4" w:history="1">
        <w:r w:rsidRPr="00C8487E">
          <w:rPr>
            <w:rStyle w:val="Hyperlink"/>
          </w:rPr>
          <w:t>https://www.nederlandfietsland.nl/knooppuntroutes/rondje-den-briel-fietsroute</w:t>
        </w:r>
      </w:hyperlink>
    </w:p>
    <w:p w:rsidR="000507C4" w:rsidRDefault="000507C4"/>
    <w:p w:rsidR="000507C4" w:rsidRDefault="000507C4">
      <w:bookmarkStart w:id="0" w:name="_GoBack"/>
      <w:bookmarkEnd w:id="0"/>
    </w:p>
    <w:p w:rsidR="000507C4" w:rsidRDefault="000507C4"/>
    <w:p w:rsidR="000507C4" w:rsidRDefault="000507C4"/>
    <w:p w:rsidR="000507C4" w:rsidRDefault="000507C4"/>
    <w:sectPr w:rsidR="000507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9C9"/>
    <w:rsid w:val="000507C4"/>
    <w:rsid w:val="00054D55"/>
    <w:rsid w:val="005E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DA5D8-1A54-4F3E-9E24-D0FCD1ED9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0507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ederlandfietsland.nl/knooppuntroutes/rondje-den-briel-fietsroute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B27CF5B1</Template>
  <TotalTime>16</TotalTime>
  <Pages>1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School</Company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Blaas</dc:creator>
  <cp:keywords/>
  <dc:description/>
  <cp:lastModifiedBy>Thomas Blaas</cp:lastModifiedBy>
  <cp:revision>2</cp:revision>
  <dcterms:created xsi:type="dcterms:W3CDTF">2018-09-19T06:58:00Z</dcterms:created>
  <dcterms:modified xsi:type="dcterms:W3CDTF">2018-09-19T07:14:00Z</dcterms:modified>
</cp:coreProperties>
</file>