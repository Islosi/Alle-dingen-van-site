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98A" w:rsidRPr="00F3798A" w:rsidRDefault="00F3798A" w:rsidP="00F3798A">
      <w:pPr>
        <w:spacing w:after="150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nl-NL"/>
        </w:rPr>
      </w:pPr>
      <w:r w:rsidRPr="00F3798A">
        <w:rPr>
          <w:rFonts w:ascii="Arial" w:eastAsia="Times New Roman" w:hAnsi="Arial" w:cs="Arial"/>
          <w:color w:val="212529"/>
          <w:sz w:val="27"/>
          <w:szCs w:val="27"/>
          <w:lang w:eastAsia="nl-NL"/>
        </w:rPr>
        <w:t xml:space="preserve">Hoofdstukopdracht 1. </w:t>
      </w:r>
      <w:proofErr w:type="spellStart"/>
      <w:r w:rsidRPr="00F3798A">
        <w:rPr>
          <w:rFonts w:ascii="Arial" w:eastAsia="Times New Roman" w:hAnsi="Arial" w:cs="Arial"/>
          <w:color w:val="212529"/>
          <w:sz w:val="27"/>
          <w:szCs w:val="27"/>
          <w:lang w:eastAsia="nl-NL"/>
        </w:rPr>
        <w:t>PSD</w:t>
      </w:r>
      <w:r>
        <w:rPr>
          <w:rFonts w:ascii="Arial" w:eastAsia="Times New Roman" w:hAnsi="Arial" w:cs="Arial"/>
          <w:color w:val="212529"/>
          <w:sz w:val="27"/>
          <w:szCs w:val="27"/>
          <w:lang w:eastAsia="nl-NL"/>
        </w:rPr>
        <w:t>’</w:t>
      </w:r>
      <w:r w:rsidRPr="00F3798A">
        <w:rPr>
          <w:rFonts w:ascii="Arial" w:eastAsia="Times New Roman" w:hAnsi="Arial" w:cs="Arial"/>
          <w:color w:val="212529"/>
          <w:sz w:val="27"/>
          <w:szCs w:val="27"/>
          <w:lang w:eastAsia="nl-NL"/>
        </w:rPr>
        <w:t>s</w:t>
      </w:r>
      <w:proofErr w:type="spellEnd"/>
      <w:r w:rsidRPr="00F3798A">
        <w:rPr>
          <w:rFonts w:ascii="Arial" w:eastAsia="Times New Roman" w:hAnsi="Arial" w:cs="Arial"/>
          <w:color w:val="212529"/>
          <w:sz w:val="27"/>
          <w:szCs w:val="27"/>
          <w:lang w:eastAsia="nl-NL"/>
        </w:rPr>
        <w:t xml:space="preserve"> maken</w:t>
      </w:r>
      <w:r>
        <w:rPr>
          <w:rFonts w:ascii="Arial" w:eastAsia="Times New Roman" w:hAnsi="Arial" w:cs="Arial"/>
          <w:color w:val="212529"/>
          <w:sz w:val="27"/>
          <w:szCs w:val="27"/>
          <w:lang w:eastAsia="nl-NL"/>
        </w:rPr>
        <w:t xml:space="preserve"> :</w:t>
      </w:r>
    </w:p>
    <w:p w:rsidR="00B176E5" w:rsidRDefault="00F3798A" w:rsidP="00F3798A">
      <w:r>
        <w:t>Hoe Plak je een Lekke Band</w:t>
      </w:r>
    </w:p>
    <w:p w:rsidR="00F3798A" w:rsidRDefault="00F3798A" w:rsidP="00F3798A"/>
    <w:p w:rsidR="00F3798A" w:rsidRDefault="00F3798A" w:rsidP="00F6619C">
      <w:r>
        <w:t>Pomp je band weer op</w:t>
      </w:r>
    </w:p>
    <w:p w:rsidR="00F3798A" w:rsidRDefault="00F3798A" w:rsidP="00F6619C">
      <w:r>
        <w:t>Leg je band in een vol teiltje met water</w:t>
      </w:r>
    </w:p>
    <w:p w:rsidR="00F3798A" w:rsidRDefault="00F3798A" w:rsidP="00F6619C">
      <w:r>
        <w:t>Zoek op waar de belletjes vandaan komen</w:t>
      </w:r>
    </w:p>
    <w:p w:rsidR="00F3798A" w:rsidRPr="00F3798A" w:rsidRDefault="00F3798A" w:rsidP="00F6619C">
      <w:r w:rsidRPr="00F3798A">
        <w:t>Draai het ri</w:t>
      </w:r>
      <w:r w:rsidR="00F6619C">
        <w:t>ngetje en dopje van het ventiel</w:t>
      </w:r>
    </w:p>
    <w:p w:rsidR="00F3798A" w:rsidRPr="00F3798A" w:rsidRDefault="000C540D" w:rsidP="00F6619C">
      <w:r>
        <w:t>Haal de buitenband</w:t>
      </w:r>
      <w:r w:rsidR="00F6619C">
        <w:t xml:space="preserve"> van de velg</w:t>
      </w:r>
    </w:p>
    <w:p w:rsidR="000C540D" w:rsidRDefault="00F3798A" w:rsidP="00F6619C">
      <w:r w:rsidRPr="00F3798A">
        <w:t xml:space="preserve">Haal de binnenband </w:t>
      </w:r>
      <w:r w:rsidR="000C540D">
        <w:t>er</w:t>
      </w:r>
      <w:r w:rsidR="00F6619C">
        <w:t xml:space="preserve">uit </w:t>
      </w:r>
    </w:p>
    <w:p w:rsidR="00F3798A" w:rsidRPr="00F3798A" w:rsidRDefault="00F6619C" w:rsidP="00F6619C">
      <w:r>
        <w:t>Pomp de binnenband op</w:t>
      </w:r>
    </w:p>
    <w:p w:rsidR="00F3798A" w:rsidRPr="00F3798A" w:rsidRDefault="00F6619C" w:rsidP="00F6619C">
      <w:r>
        <w:t>Markeer het gat</w:t>
      </w:r>
    </w:p>
    <w:p w:rsidR="00F3798A" w:rsidRPr="00F3798A" w:rsidRDefault="00F6619C" w:rsidP="00F6619C">
      <w:r>
        <w:t xml:space="preserve">Schuur </w:t>
      </w:r>
      <w:r w:rsidR="000C540D">
        <w:t>goed</w:t>
      </w:r>
      <w:r>
        <w:t xml:space="preserve"> rondom het gat</w:t>
      </w:r>
    </w:p>
    <w:p w:rsidR="00F3798A" w:rsidRPr="00F3798A" w:rsidRDefault="00F3798A" w:rsidP="00F6619C">
      <w:r w:rsidRPr="00F3798A">
        <w:t>Breng rui</w:t>
      </w:r>
      <w:r w:rsidR="00F6619C">
        <w:t xml:space="preserve">m rondom het gat de </w:t>
      </w:r>
      <w:r w:rsidR="000C540D">
        <w:t>lijm</w:t>
      </w:r>
      <w:r w:rsidR="00F6619C">
        <w:t xml:space="preserve"> aan</w:t>
      </w:r>
    </w:p>
    <w:p w:rsidR="00F3798A" w:rsidRPr="00F3798A" w:rsidRDefault="00F6619C" w:rsidP="00F6619C">
      <w:r>
        <w:t>Breng de plakker stevig aan</w:t>
      </w:r>
    </w:p>
    <w:p w:rsidR="00F3798A" w:rsidRPr="00F3798A" w:rsidRDefault="00F6619C" w:rsidP="00F6619C">
      <w:r>
        <w:t>Controleer je plakwerk</w:t>
      </w:r>
    </w:p>
    <w:p w:rsidR="00F3798A" w:rsidRPr="00F3798A" w:rsidRDefault="00F3798A" w:rsidP="00F6619C">
      <w:bookmarkStart w:id="0" w:name="_GoBack"/>
      <w:bookmarkEnd w:id="0"/>
      <w:r w:rsidRPr="00F3798A">
        <w:t>Plaats de binnenband ietwat o</w:t>
      </w:r>
      <w:r w:rsidR="00F6619C">
        <w:t>pgepompt terug in de buitenband</w:t>
      </w:r>
    </w:p>
    <w:p w:rsidR="00F3798A" w:rsidRPr="00F3798A" w:rsidRDefault="00F3798A" w:rsidP="00F6619C">
      <w:r w:rsidRPr="00F3798A">
        <w:t>Plaats</w:t>
      </w:r>
      <w:r w:rsidR="00F6619C">
        <w:t xml:space="preserve"> de buitenband terug op de velg</w:t>
      </w:r>
    </w:p>
    <w:p w:rsidR="00F3798A" w:rsidRPr="00F3798A" w:rsidRDefault="00F3798A" w:rsidP="00F6619C">
      <w:r w:rsidRPr="00F3798A">
        <w:t>B</w:t>
      </w:r>
      <w:r w:rsidR="00F6619C">
        <w:t>reng wat laatste correcties aan</w:t>
      </w:r>
    </w:p>
    <w:p w:rsidR="00F3798A" w:rsidRPr="00F3798A" w:rsidRDefault="00F6619C" w:rsidP="00F6619C">
      <w:r>
        <w:t>Zet fiets weer rechtop</w:t>
      </w:r>
    </w:p>
    <w:p w:rsidR="00F3798A" w:rsidRPr="00F3798A" w:rsidRDefault="00F6619C" w:rsidP="00F6619C">
      <w:r>
        <w:t>Pomp de band volledig op</w:t>
      </w:r>
    </w:p>
    <w:p w:rsidR="00F3798A" w:rsidRPr="00F3798A" w:rsidRDefault="00F3798A" w:rsidP="00F6619C">
      <w:r w:rsidRPr="00F3798A">
        <w:t>Draai het ringetje en dopje weer op h</w:t>
      </w:r>
      <w:r w:rsidR="00F6619C">
        <w:t>et ventiel</w:t>
      </w:r>
    </w:p>
    <w:sectPr w:rsidR="00F3798A" w:rsidRPr="00F37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7F4"/>
    <w:multiLevelType w:val="hybridMultilevel"/>
    <w:tmpl w:val="FBA6A1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43EB"/>
    <w:multiLevelType w:val="multilevel"/>
    <w:tmpl w:val="B9A2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8A"/>
    <w:rsid w:val="000C540D"/>
    <w:rsid w:val="001B13C5"/>
    <w:rsid w:val="00B176E5"/>
    <w:rsid w:val="00F3798A"/>
    <w:rsid w:val="00F6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16F52-87B2-4B14-9192-D6B4B37E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37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3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F3798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Lijstalinea">
    <w:name w:val="List Paragraph"/>
    <w:basedOn w:val="Standaard"/>
    <w:uiPriority w:val="34"/>
    <w:qFormat/>
    <w:rsid w:val="00F3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55821AF4</Template>
  <TotalTime>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Blaas</dc:creator>
  <cp:keywords/>
  <dc:description/>
  <cp:lastModifiedBy>Thomas Blaas</cp:lastModifiedBy>
  <cp:revision>2</cp:revision>
  <dcterms:created xsi:type="dcterms:W3CDTF">2019-03-12T08:45:00Z</dcterms:created>
  <dcterms:modified xsi:type="dcterms:W3CDTF">2019-03-12T08:45:00Z</dcterms:modified>
</cp:coreProperties>
</file>