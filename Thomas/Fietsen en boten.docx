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D39" w:rsidRDefault="0076489E">
      <w:r>
        <w:t xml:space="preserve">Fietsen- en bootverhuur </w:t>
      </w:r>
      <w:proofErr w:type="spellStart"/>
      <w:r>
        <w:t>brielle</w:t>
      </w:r>
      <w:proofErr w:type="spellEnd"/>
      <w:r>
        <w:t>:</w:t>
      </w:r>
    </w:p>
    <w:p w:rsidR="0076489E" w:rsidRDefault="0076489E"/>
    <w:p w:rsidR="0076489E" w:rsidRDefault="0076489E">
      <w:r>
        <w:t>Watersportcentrum Brielle: boten</w:t>
      </w:r>
    </w:p>
    <w:p w:rsidR="0076489E" w:rsidRDefault="0076489E"/>
    <w:p w:rsidR="0076489E" w:rsidRDefault="0076489E">
      <w:r>
        <w:t>Verhuurcentrum Brielle: boten/fietsen</w:t>
      </w:r>
    </w:p>
    <w:p w:rsidR="0076489E" w:rsidRDefault="0076489E"/>
    <w:p w:rsidR="0076489E" w:rsidRDefault="0076489E">
      <w:r>
        <w:t>Fietsplus van Oudenaarden: fietsen</w:t>
      </w:r>
      <w:bookmarkStart w:id="0" w:name="_GoBack"/>
      <w:bookmarkEnd w:id="0"/>
    </w:p>
    <w:p w:rsidR="0076489E" w:rsidRDefault="0076489E"/>
    <w:p w:rsidR="0076489E" w:rsidRDefault="0076489E"/>
    <w:sectPr w:rsidR="007648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89E"/>
    <w:rsid w:val="0076489E"/>
    <w:rsid w:val="00A9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FD956F-8367-4B99-8C91-DFFBF6726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3C938AE</Template>
  <TotalTime>13</TotalTime>
  <Pages>1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School</Company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Blaas</dc:creator>
  <cp:keywords/>
  <dc:description/>
  <cp:lastModifiedBy>Thomas Blaas</cp:lastModifiedBy>
  <cp:revision>1</cp:revision>
  <dcterms:created xsi:type="dcterms:W3CDTF">2018-09-05T06:53:00Z</dcterms:created>
  <dcterms:modified xsi:type="dcterms:W3CDTF">2018-09-05T07:06:00Z</dcterms:modified>
</cp:coreProperties>
</file>