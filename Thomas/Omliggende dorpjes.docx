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ED7" w:rsidRDefault="00C47B91">
      <w:r>
        <w:t>Oostvoorne</w:t>
      </w:r>
    </w:p>
    <w:p w:rsidR="00C47B91" w:rsidRDefault="00C47B91">
      <w:r>
        <w:t>Tinte</w:t>
      </w:r>
    </w:p>
    <w:p w:rsidR="00C47B91" w:rsidRDefault="00C47B91">
      <w:r>
        <w:t>Rockanje</w:t>
      </w:r>
    </w:p>
    <w:p w:rsidR="00C47B91" w:rsidRDefault="00C47B91">
      <w:r>
        <w:t xml:space="preserve">Vierpolders </w:t>
      </w:r>
    </w:p>
    <w:p w:rsidR="00C47B91" w:rsidRDefault="00C47B91">
      <w:r>
        <w:t>Zwartewaal</w:t>
      </w:r>
    </w:p>
    <w:p w:rsidR="00C47B91" w:rsidRDefault="00C47B91">
      <w:bookmarkStart w:id="0" w:name="_GoBack"/>
      <w:bookmarkEnd w:id="0"/>
    </w:p>
    <w:sectPr w:rsidR="00C47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5C"/>
    <w:rsid w:val="00C47B91"/>
    <w:rsid w:val="00CA3A5C"/>
    <w:rsid w:val="00D0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C94F7-0F7B-4A6C-8171-AF67CE93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9850070D</Template>
  <TotalTime>20</TotalTime>
  <Pages>1</Pages>
  <Words>7</Words>
  <Characters>44</Characters>
  <Application>Microsoft Office Word</Application>
  <DocSecurity>0</DocSecurity>
  <Lines>1</Lines>
  <Paragraphs>1</Paragraphs>
  <ScaleCrop>false</ScaleCrop>
  <Company>School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Blaas</dc:creator>
  <cp:keywords/>
  <dc:description/>
  <cp:lastModifiedBy>Thomas Blaas</cp:lastModifiedBy>
  <cp:revision>2</cp:revision>
  <dcterms:created xsi:type="dcterms:W3CDTF">2018-09-12T07:22:00Z</dcterms:created>
  <dcterms:modified xsi:type="dcterms:W3CDTF">2018-09-12T07:42:00Z</dcterms:modified>
</cp:coreProperties>
</file>